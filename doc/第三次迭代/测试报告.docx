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71D8F" w14:textId="77777777" w:rsidR="00F03B5C" w:rsidRPr="00E204BB" w:rsidRDefault="000935E2" w:rsidP="00E204BB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“悦声”智能有声书</w:t>
      </w:r>
    </w:p>
    <w:p w14:paraId="2365C63A" w14:textId="77777777"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14:paraId="1272594B" w14:textId="77777777" w:rsidR="00320074" w:rsidRDefault="00320074">
      <w:pPr>
        <w:pStyle w:val="a4"/>
        <w:jc w:val="right"/>
        <w:rPr>
          <w:sz w:val="28"/>
        </w:rPr>
      </w:pPr>
    </w:p>
    <w:p w14:paraId="47D84AE4" w14:textId="77777777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0935E2">
        <w:rPr>
          <w:rFonts w:ascii="Arial" w:hAnsi="Arial"/>
          <w:sz w:val="28"/>
        </w:rPr>
        <w:t>3</w:t>
      </w:r>
      <w:r>
        <w:rPr>
          <w:rFonts w:ascii="Arial" w:hAnsi="Arial"/>
          <w:sz w:val="28"/>
        </w:rPr>
        <w:t>.0&gt;</w:t>
      </w:r>
    </w:p>
    <w:p w14:paraId="4FBDF2F4" w14:textId="77777777" w:rsidR="00F03B5C" w:rsidRPr="005D7D25" w:rsidRDefault="00F03B5C">
      <w:pPr>
        <w:sectPr w:rsidR="00F03B5C" w:rsidRPr="005D7D25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51E6A95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34EBA3C7" w14:textId="77777777" w:rsidTr="003A5F4A">
        <w:tc>
          <w:tcPr>
            <w:tcW w:w="2304" w:type="dxa"/>
          </w:tcPr>
          <w:p w14:paraId="3AEBBE34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00ECB633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141665D2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3A4CF1F9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5F4A" w14:paraId="2F1F8CAA" w14:textId="77777777" w:rsidTr="003A5F4A">
        <w:tc>
          <w:tcPr>
            <w:tcW w:w="2304" w:type="dxa"/>
          </w:tcPr>
          <w:p w14:paraId="4EF6E202" w14:textId="77777777" w:rsidR="003A5F4A" w:rsidRDefault="003A5F4A" w:rsidP="003A5F4A">
            <w:pPr>
              <w:pStyle w:val="Tabletext"/>
            </w:pPr>
            <w:r>
              <w:rPr>
                <w:rFonts w:hint="eastAsia"/>
              </w:rPr>
              <w:t>07/</w:t>
            </w:r>
            <w:r w:rsidR="0064030A">
              <w:t>08</w:t>
            </w:r>
            <w:r>
              <w:rPr>
                <w:rFonts w:hint="eastAsia"/>
              </w:rPr>
              <w:t>/2019</w:t>
            </w:r>
          </w:p>
        </w:tc>
        <w:tc>
          <w:tcPr>
            <w:tcW w:w="1152" w:type="dxa"/>
          </w:tcPr>
          <w:p w14:paraId="704942F6" w14:textId="77777777" w:rsidR="003A5F4A" w:rsidRDefault="003A5F4A" w:rsidP="003A5F4A">
            <w:pPr>
              <w:pStyle w:val="Tabletext"/>
            </w:pPr>
            <w:r>
              <w:t>V1.0</w:t>
            </w:r>
          </w:p>
        </w:tc>
        <w:tc>
          <w:tcPr>
            <w:tcW w:w="3744" w:type="dxa"/>
          </w:tcPr>
          <w:p w14:paraId="459AC836" w14:textId="77777777" w:rsidR="003A5F4A" w:rsidRDefault="003A5F4A" w:rsidP="003A5F4A">
            <w:pPr>
              <w:pStyle w:val="Tabletext"/>
            </w:pPr>
            <w:r>
              <w:rPr>
                <w:rFonts w:hint="eastAsia"/>
              </w:rPr>
              <w:t>关于第一次迭代的测试</w:t>
            </w:r>
          </w:p>
        </w:tc>
        <w:tc>
          <w:tcPr>
            <w:tcW w:w="2304" w:type="dxa"/>
          </w:tcPr>
          <w:p w14:paraId="5DFF885F" w14:textId="77777777" w:rsidR="003A5F4A" w:rsidRDefault="0064030A" w:rsidP="003A5F4A">
            <w:pPr>
              <w:pStyle w:val="Tabletext"/>
            </w:pPr>
            <w:r>
              <w:rPr>
                <w:rFonts w:hint="eastAsia"/>
              </w:rPr>
              <w:t>袁卓</w:t>
            </w:r>
          </w:p>
        </w:tc>
      </w:tr>
      <w:tr w:rsidR="00F03B5C" w14:paraId="5DC5F174" w14:textId="77777777" w:rsidTr="003A5F4A">
        <w:tc>
          <w:tcPr>
            <w:tcW w:w="2304" w:type="dxa"/>
          </w:tcPr>
          <w:p w14:paraId="68641BAA" w14:textId="77777777" w:rsidR="00F03B5C" w:rsidRDefault="0014497D">
            <w:pPr>
              <w:pStyle w:val="Tabletext"/>
            </w:pPr>
            <w:r>
              <w:rPr>
                <w:rFonts w:hint="eastAsia"/>
              </w:rPr>
              <w:t>07/17/2019</w:t>
            </w:r>
          </w:p>
        </w:tc>
        <w:tc>
          <w:tcPr>
            <w:tcW w:w="1152" w:type="dxa"/>
          </w:tcPr>
          <w:p w14:paraId="638634A7" w14:textId="77777777" w:rsidR="00F03B5C" w:rsidRDefault="0014497D">
            <w:pPr>
              <w:pStyle w:val="Tabletext"/>
            </w:pPr>
            <w:r>
              <w:t>V2.0</w:t>
            </w:r>
          </w:p>
        </w:tc>
        <w:tc>
          <w:tcPr>
            <w:tcW w:w="3744" w:type="dxa"/>
          </w:tcPr>
          <w:p w14:paraId="2E9EDA16" w14:textId="77777777" w:rsidR="00F03B5C" w:rsidRDefault="0014497D">
            <w:pPr>
              <w:pStyle w:val="Tabletext"/>
            </w:pPr>
            <w:r>
              <w:rPr>
                <w:rFonts w:hint="eastAsia"/>
              </w:rPr>
              <w:t>关于第二次迭代的测试</w:t>
            </w:r>
          </w:p>
        </w:tc>
        <w:tc>
          <w:tcPr>
            <w:tcW w:w="2304" w:type="dxa"/>
          </w:tcPr>
          <w:p w14:paraId="1F215BA8" w14:textId="77777777" w:rsidR="00F03B5C" w:rsidRDefault="0014497D">
            <w:pPr>
              <w:pStyle w:val="Tabletext"/>
            </w:pPr>
            <w:r>
              <w:rPr>
                <w:rFonts w:hint="eastAsia"/>
              </w:rPr>
              <w:t>周雪振</w:t>
            </w:r>
          </w:p>
        </w:tc>
      </w:tr>
      <w:tr w:rsidR="003A5F4A" w14:paraId="303CF3ED" w14:textId="77777777" w:rsidTr="003A5F4A">
        <w:tc>
          <w:tcPr>
            <w:tcW w:w="2304" w:type="dxa"/>
          </w:tcPr>
          <w:p w14:paraId="0DCCDC8A" w14:textId="77777777" w:rsidR="003A5F4A" w:rsidRDefault="003A5F4A" w:rsidP="003A5F4A">
            <w:pPr>
              <w:pStyle w:val="Tabletext"/>
            </w:pPr>
            <w:r>
              <w:rPr>
                <w:rFonts w:hint="eastAsia"/>
              </w:rPr>
              <w:t>07/</w:t>
            </w:r>
            <w:r w:rsidR="0064030A">
              <w:t>31</w:t>
            </w:r>
            <w:r>
              <w:rPr>
                <w:rFonts w:hint="eastAsia"/>
              </w:rPr>
              <w:t>/2019</w:t>
            </w:r>
          </w:p>
        </w:tc>
        <w:tc>
          <w:tcPr>
            <w:tcW w:w="1152" w:type="dxa"/>
          </w:tcPr>
          <w:p w14:paraId="0735551B" w14:textId="77777777" w:rsidR="003A5F4A" w:rsidRDefault="003A5F4A" w:rsidP="003A5F4A">
            <w:pPr>
              <w:pStyle w:val="Tabletext"/>
            </w:pPr>
            <w:r>
              <w:t>V</w:t>
            </w:r>
            <w:r w:rsidR="0064030A">
              <w:t>3</w:t>
            </w:r>
            <w:r>
              <w:t>.0</w:t>
            </w:r>
          </w:p>
        </w:tc>
        <w:tc>
          <w:tcPr>
            <w:tcW w:w="3744" w:type="dxa"/>
          </w:tcPr>
          <w:p w14:paraId="240E9E6A" w14:textId="77777777" w:rsidR="003A5F4A" w:rsidRDefault="003A5F4A" w:rsidP="003A5F4A">
            <w:pPr>
              <w:pStyle w:val="Tabletext"/>
            </w:pPr>
            <w:r>
              <w:rPr>
                <w:rFonts w:hint="eastAsia"/>
              </w:rPr>
              <w:t>关于第</w:t>
            </w:r>
            <w:r w:rsidR="0064030A">
              <w:rPr>
                <w:rFonts w:hint="eastAsia"/>
              </w:rPr>
              <w:t>三、第四</w:t>
            </w:r>
            <w:r>
              <w:rPr>
                <w:rFonts w:hint="eastAsia"/>
              </w:rPr>
              <w:t>次迭代的测试</w:t>
            </w:r>
          </w:p>
        </w:tc>
        <w:tc>
          <w:tcPr>
            <w:tcW w:w="2304" w:type="dxa"/>
          </w:tcPr>
          <w:p w14:paraId="5FE0056C" w14:textId="77777777" w:rsidR="003A5F4A" w:rsidRDefault="0064030A" w:rsidP="003A5F4A">
            <w:pPr>
              <w:pStyle w:val="Tabletext"/>
            </w:pPr>
            <w:r>
              <w:rPr>
                <w:rFonts w:hint="eastAsia"/>
              </w:rPr>
              <w:t>袁卓、马包威</w:t>
            </w:r>
          </w:p>
        </w:tc>
      </w:tr>
      <w:tr w:rsidR="003A5F4A" w14:paraId="5391F751" w14:textId="77777777" w:rsidTr="003A5F4A">
        <w:tc>
          <w:tcPr>
            <w:tcW w:w="2304" w:type="dxa"/>
          </w:tcPr>
          <w:p w14:paraId="2D668FF5" w14:textId="77777777" w:rsidR="003A5F4A" w:rsidRDefault="003A5F4A" w:rsidP="003A5F4A">
            <w:pPr>
              <w:pStyle w:val="Tabletext"/>
            </w:pPr>
          </w:p>
        </w:tc>
        <w:tc>
          <w:tcPr>
            <w:tcW w:w="1152" w:type="dxa"/>
          </w:tcPr>
          <w:p w14:paraId="52AD8112" w14:textId="77777777" w:rsidR="003A5F4A" w:rsidRDefault="003A5F4A" w:rsidP="003A5F4A">
            <w:pPr>
              <w:pStyle w:val="Tabletext"/>
            </w:pPr>
          </w:p>
        </w:tc>
        <w:tc>
          <w:tcPr>
            <w:tcW w:w="3744" w:type="dxa"/>
          </w:tcPr>
          <w:p w14:paraId="653D6BEC" w14:textId="77777777" w:rsidR="003A5F4A" w:rsidRDefault="003A5F4A" w:rsidP="003A5F4A">
            <w:pPr>
              <w:pStyle w:val="Tabletext"/>
            </w:pPr>
          </w:p>
        </w:tc>
        <w:tc>
          <w:tcPr>
            <w:tcW w:w="2304" w:type="dxa"/>
          </w:tcPr>
          <w:p w14:paraId="00623B84" w14:textId="77777777" w:rsidR="003A5F4A" w:rsidRDefault="003A5F4A" w:rsidP="003A5F4A">
            <w:pPr>
              <w:pStyle w:val="Tabletext"/>
            </w:pPr>
          </w:p>
        </w:tc>
      </w:tr>
    </w:tbl>
    <w:p w14:paraId="21C9B964" w14:textId="77777777" w:rsidR="00F03B5C" w:rsidRDefault="00F03B5C"/>
    <w:p w14:paraId="52DA06D2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114489CC" w14:textId="77777777"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14:paraId="0D6712FB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4FDFAE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44EE68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7AB73D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D4867D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383ADB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36CE69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99465E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2D7524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F3BC9E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97F1BC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5218832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72CA45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C68652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1BB5AE" w14:textId="77777777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3915AF66" w14:textId="77777777"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14:paraId="0FF6B812" w14:textId="77777777" w:rsid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14:paraId="0700401E" w14:textId="77777777" w:rsidR="005D7D25" w:rsidRPr="005D7D25" w:rsidRDefault="005D7D25" w:rsidP="005D7D25">
      <w:pPr>
        <w:ind w:left="720"/>
      </w:pPr>
      <w:r>
        <w:rPr>
          <w:rFonts w:hint="eastAsia"/>
        </w:rPr>
        <w:t>针对第</w:t>
      </w:r>
      <w:r w:rsidR="002657B4">
        <w:rPr>
          <w:rFonts w:hint="eastAsia"/>
        </w:rPr>
        <w:t>三</w:t>
      </w:r>
      <w:r>
        <w:rPr>
          <w:rFonts w:hint="eastAsia"/>
        </w:rPr>
        <w:t>次</w:t>
      </w:r>
      <w:r w:rsidR="002657B4">
        <w:rPr>
          <w:rFonts w:hint="eastAsia"/>
        </w:rPr>
        <w:t>、第四次</w:t>
      </w:r>
      <w:r>
        <w:rPr>
          <w:rFonts w:hint="eastAsia"/>
        </w:rPr>
        <w:t>迭代测试</w:t>
      </w:r>
    </w:p>
    <w:p w14:paraId="2FA86D81" w14:textId="77777777" w:rsid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 w14:paraId="6B7DC6F3" w14:textId="77777777" w:rsidR="005D7D25" w:rsidRPr="005D7D25" w:rsidRDefault="0014497D" w:rsidP="005D7D25">
      <w:pPr>
        <w:ind w:left="720"/>
      </w:pPr>
      <w:r>
        <w:rPr>
          <w:rFonts w:hint="eastAsia"/>
        </w:rPr>
        <w:t>有声书登录注册</w:t>
      </w:r>
      <w:r w:rsidR="008A657C">
        <w:rPr>
          <w:rFonts w:hint="eastAsia"/>
        </w:rPr>
        <w:t>修改信息</w:t>
      </w:r>
      <w:r>
        <w:rPr>
          <w:rFonts w:hint="eastAsia"/>
        </w:rPr>
        <w:t>测试</w:t>
      </w:r>
    </w:p>
    <w:p w14:paraId="5346575B" w14:textId="77777777" w:rsidR="00614542" w:rsidRP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14:paraId="4C921A4B" w14:textId="77777777"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r w:rsidRPr="000B2529">
        <w:rPr>
          <w:rFonts w:hint="eastAsia"/>
          <w:snapToGrid/>
          <w:lang w:eastAsia="en-US"/>
        </w:rPr>
        <w:t>参考资料</w:t>
      </w:r>
      <w:bookmarkEnd w:id="4"/>
    </w:p>
    <w:p w14:paraId="1C07A017" w14:textId="77777777" w:rsidR="005D7D25" w:rsidRDefault="005D7D25" w:rsidP="005D7D25">
      <w:pPr>
        <w:ind w:left="720"/>
        <w:rPr>
          <w:lang w:eastAsia="en-US"/>
        </w:rPr>
      </w:pPr>
      <w:r>
        <w:t>S</w:t>
      </w:r>
      <w:r>
        <w:rPr>
          <w:lang w:eastAsia="en-US"/>
        </w:rPr>
        <w:t xml:space="preserve">pringboot Mockmvc </w:t>
      </w:r>
    </w:p>
    <w:p w14:paraId="6B955AF5" w14:textId="77777777" w:rsidR="005D7D25" w:rsidRDefault="005D7D25" w:rsidP="005D7D25">
      <w:pPr>
        <w:ind w:left="720"/>
        <w:rPr>
          <w:lang w:eastAsia="en-US"/>
        </w:rPr>
      </w:pPr>
      <w:r>
        <w:rPr>
          <w:lang w:eastAsia="en-US"/>
        </w:rPr>
        <w:t>(</w:t>
      </w:r>
      <w:hyperlink r:id="rId8" w:history="1">
        <w:r w:rsidRPr="00F06DD0">
          <w:rPr>
            <w:rStyle w:val="ae"/>
            <w:lang w:eastAsia="en-US"/>
          </w:rPr>
          <w:t>https://docs.spring.io/spring-framework/docs/current/javadocapi/org/springframework/test/web/servlet/MockMvc.html</w:t>
        </w:r>
      </w:hyperlink>
      <w:r>
        <w:rPr>
          <w:lang w:eastAsia="en-US"/>
        </w:rPr>
        <w:t>)</w:t>
      </w:r>
    </w:p>
    <w:p w14:paraId="5BCF6994" w14:textId="77777777" w:rsidR="005D7D25" w:rsidRDefault="005D7D25" w:rsidP="005D7D25">
      <w:pPr>
        <w:ind w:left="720"/>
      </w:pPr>
      <w:r>
        <w:rPr>
          <w:rFonts w:hint="eastAsia"/>
        </w:rPr>
        <w:t>J</w:t>
      </w:r>
      <w:r>
        <w:t>unit5</w:t>
      </w:r>
    </w:p>
    <w:p w14:paraId="3F124748" w14:textId="77777777" w:rsidR="005D7D25" w:rsidRDefault="005D7D25" w:rsidP="005D7D25">
      <w:pPr>
        <w:ind w:left="720"/>
      </w:pPr>
      <w:r>
        <w:rPr>
          <w:rFonts w:hint="eastAsia"/>
        </w:rPr>
        <w:t>(</w:t>
      </w:r>
      <w:hyperlink r:id="rId9" w:history="1">
        <w:r w:rsidRPr="00F06DD0">
          <w:rPr>
            <w:rStyle w:val="ae"/>
          </w:rPr>
          <w:t>https://junit.org/junit5/</w:t>
        </w:r>
      </w:hyperlink>
      <w:r>
        <w:t>)</w:t>
      </w:r>
    </w:p>
    <w:p w14:paraId="3B4559F1" w14:textId="77777777" w:rsidR="00614542" w:rsidRDefault="00614542" w:rsidP="00614542">
      <w:pPr>
        <w:pStyle w:val="2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 w14:paraId="6E9842A6" w14:textId="77777777" w:rsidR="005D7D25" w:rsidRPr="005D7D25" w:rsidRDefault="00D34492" w:rsidP="005D7D25">
      <w:pPr>
        <w:ind w:left="720"/>
      </w:pPr>
      <w:r>
        <w:rPr>
          <w:rFonts w:hint="eastAsia"/>
        </w:rPr>
        <w:t>制作有声书测试</w:t>
      </w:r>
    </w:p>
    <w:p w14:paraId="6241BAD0" w14:textId="77777777"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14:paraId="0EA8959B" w14:textId="77777777" w:rsidR="00D34492" w:rsidRDefault="00D34492" w:rsidP="00D34492">
      <w:pPr>
        <w:spacing w:after="120"/>
        <w:ind w:left="720"/>
      </w:pPr>
      <w:r>
        <w:rPr>
          <w:rFonts w:hint="eastAsia"/>
        </w:rPr>
        <w:t>测试时间：2</w:t>
      </w:r>
      <w:r>
        <w:t>01</w:t>
      </w:r>
      <w:r>
        <w:rPr>
          <w:rFonts w:hint="eastAsia"/>
        </w:rPr>
        <w:t>9</w:t>
      </w:r>
      <w:r>
        <w:t>/</w:t>
      </w:r>
      <w:r>
        <w:rPr>
          <w:rFonts w:hint="eastAsia"/>
        </w:rPr>
        <w:t>7/</w:t>
      </w:r>
      <w:r w:rsidR="0014497D">
        <w:rPr>
          <w:rFonts w:hint="eastAsia"/>
        </w:rPr>
        <w:t>9</w:t>
      </w:r>
      <w:r>
        <w:rPr>
          <w:rFonts w:ascii="MS Mincho" w:eastAsia="MS Mincho" w:hAnsi="MS Mincho" w:hint="eastAsia"/>
          <w:lang w:eastAsia="ja-JP"/>
        </w:rPr>
        <w:t>～</w:t>
      </w:r>
      <w:r>
        <w:t>2018/</w:t>
      </w:r>
      <w:r>
        <w:rPr>
          <w:rFonts w:hint="eastAsia"/>
        </w:rPr>
        <w:t>7/</w:t>
      </w:r>
      <w:r w:rsidR="0014497D">
        <w:rPr>
          <w:rFonts w:hint="eastAsia"/>
        </w:rPr>
        <w:t>17</w:t>
      </w:r>
    </w:p>
    <w:p w14:paraId="74801F31" w14:textId="77777777" w:rsidR="00D34492" w:rsidRDefault="00D34492" w:rsidP="00D34492">
      <w:pPr>
        <w:spacing w:after="120"/>
        <w:ind w:left="720"/>
      </w:pPr>
      <w:r>
        <w:rPr>
          <w:rFonts w:hint="eastAsia"/>
        </w:rPr>
        <w:t>人员:第四组</w:t>
      </w:r>
    </w:p>
    <w:p w14:paraId="72398A5E" w14:textId="77777777" w:rsidR="004B0E53" w:rsidRDefault="004B0E53" w:rsidP="004B0E53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14:paraId="247E23D3" w14:textId="77777777" w:rsidR="006E111C" w:rsidRDefault="006E111C" w:rsidP="006E111C">
      <w:pPr>
        <w:ind w:left="720"/>
      </w:pPr>
      <w:r>
        <w:rPr>
          <w:rFonts w:hint="eastAsia"/>
        </w:rPr>
        <w:t>操作系统：CentOS 7.6 64位</w:t>
      </w:r>
    </w:p>
    <w:p w14:paraId="163109E1" w14:textId="77777777" w:rsidR="006E111C" w:rsidRDefault="006E111C" w:rsidP="006E111C">
      <w:pPr>
        <w:ind w:left="720"/>
      </w:pPr>
      <w:r>
        <w:rPr>
          <w:rFonts w:hint="eastAsia"/>
        </w:rPr>
        <w:t>CPU</w:t>
      </w:r>
      <w:r>
        <w:tab/>
        <w:t xml:space="preserve"> </w:t>
      </w:r>
      <w:r>
        <w:rPr>
          <w:rFonts w:hint="eastAsia"/>
        </w:rPr>
        <w:t>：1 核</w:t>
      </w:r>
    </w:p>
    <w:p w14:paraId="7254C75D" w14:textId="77777777" w:rsidR="006E111C" w:rsidRDefault="006E111C" w:rsidP="006E111C">
      <w:pPr>
        <w:ind w:left="720"/>
      </w:pPr>
      <w:r>
        <w:rPr>
          <w:rFonts w:hint="eastAsia"/>
        </w:rPr>
        <w:t>内存</w:t>
      </w:r>
      <w:r>
        <w:tab/>
        <w:t xml:space="preserve"> </w:t>
      </w:r>
      <w:r>
        <w:rPr>
          <w:rFonts w:hint="eastAsia"/>
        </w:rPr>
        <w:t>：2 GB</w:t>
      </w:r>
    </w:p>
    <w:p w14:paraId="397137B1" w14:textId="77777777" w:rsidR="00F03B5C" w:rsidRDefault="006E111C" w:rsidP="006E111C">
      <w:pPr>
        <w:ind w:left="720"/>
      </w:pPr>
      <w:r>
        <w:rPr>
          <w:rFonts w:hint="eastAsia"/>
        </w:rPr>
        <w:t>公网带宽：1 Mbps</w:t>
      </w:r>
    </w:p>
    <w:p w14:paraId="47725359" w14:textId="77777777" w:rsidR="006E111C" w:rsidRDefault="006E111C" w:rsidP="006E111C">
      <w:pPr>
        <w:ind w:left="720"/>
      </w:pPr>
      <w:r>
        <w:rPr>
          <w:rFonts w:hint="eastAsia"/>
        </w:rPr>
        <w:t>测试平台：</w:t>
      </w:r>
      <w:r>
        <w:t>jenkins</w:t>
      </w:r>
    </w:p>
    <w:p w14:paraId="07F45334" w14:textId="77777777"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14:paraId="4328AB83" w14:textId="77777777" w:rsidR="00D34492" w:rsidRPr="00D34492" w:rsidRDefault="00D34492" w:rsidP="00D34492">
      <w:pPr>
        <w:ind w:left="720"/>
      </w:pPr>
      <w:r>
        <w:rPr>
          <w:rFonts w:hint="eastAsia"/>
        </w:rPr>
        <w:t>用例</w:t>
      </w:r>
      <w:r w:rsidR="0014497D">
        <w:rPr>
          <w:rFonts w:hint="eastAsia"/>
        </w:rPr>
        <w:t>12个，全部通过</w:t>
      </w:r>
    </w:p>
    <w:p w14:paraId="0A488E38" w14:textId="77777777" w:rsidR="007F35AF" w:rsidRPr="00D34492" w:rsidRDefault="005E7E40" w:rsidP="00D34492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9" w:name="_Toc393891307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9"/>
    </w:p>
    <w:p w14:paraId="1C84B4B7" w14:textId="77777777"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14:paraId="6338005B" w14:textId="77777777" w:rsidTr="00BF6954">
        <w:tc>
          <w:tcPr>
            <w:tcW w:w="3916" w:type="dxa"/>
            <w:gridSpan w:val="2"/>
            <w:shd w:val="clear" w:color="auto" w:fill="E7E6E6" w:themeFill="background2"/>
          </w:tcPr>
          <w:p w14:paraId="2A159711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14:paraId="19511EB3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5813835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7FA31B1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2F5323D0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14:paraId="2391B01E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271E224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14:paraId="4A16AEA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0C17C6" w14:paraId="7539B117" w14:textId="77777777" w:rsidTr="00BF6954">
        <w:tc>
          <w:tcPr>
            <w:tcW w:w="993" w:type="dxa"/>
            <w:vMerge w:val="restart"/>
          </w:tcPr>
          <w:p w14:paraId="76729745" w14:textId="77777777" w:rsidR="000C17C6" w:rsidRPr="00BF6954" w:rsidRDefault="000C17C6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14:paraId="252227B5" w14:textId="77777777" w:rsidR="000C17C6" w:rsidRPr="00BF6954" w:rsidRDefault="000C17C6" w:rsidP="006C684A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</w:t>
            </w:r>
            <w:r>
              <w:rPr>
                <w:rFonts w:ascii="Times New Roman"/>
                <w:b/>
                <w:snapToGrid/>
                <w:sz w:val="21"/>
                <w:szCs w:val="21"/>
              </w:rPr>
              <w:t>登录</w:t>
            </w:r>
          </w:p>
        </w:tc>
        <w:tc>
          <w:tcPr>
            <w:tcW w:w="979" w:type="dxa"/>
          </w:tcPr>
          <w:p w14:paraId="2A5A0520" w14:textId="77777777" w:rsidR="000C17C6" w:rsidRPr="00BF11EB" w:rsidRDefault="000C17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14:paraId="5A836335" w14:textId="77777777" w:rsidR="000C17C6" w:rsidRPr="00BF11EB" w:rsidRDefault="000C17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2" w:type="dxa"/>
          </w:tcPr>
          <w:p w14:paraId="7D81C623" w14:textId="77777777" w:rsidR="000C17C6" w:rsidRPr="00BF11EB" w:rsidRDefault="000C17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69B1D67" w14:textId="77777777" w:rsidR="000C17C6" w:rsidRPr="00BF11EB" w:rsidRDefault="000C17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37C3FFD0" w14:textId="77777777" w:rsidR="000C17C6" w:rsidRPr="00BF11EB" w:rsidRDefault="000C17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0C17C6" w14:paraId="5275360F" w14:textId="77777777" w:rsidTr="00BF6954">
        <w:tc>
          <w:tcPr>
            <w:tcW w:w="993" w:type="dxa"/>
            <w:vMerge/>
          </w:tcPr>
          <w:p w14:paraId="414BBA17" w14:textId="77777777" w:rsidR="000C17C6" w:rsidRPr="00BF6954" w:rsidRDefault="000C17C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14:paraId="112ECC37" w14:textId="77777777" w:rsidR="000C17C6" w:rsidRDefault="000C17C6" w:rsidP="006C684A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用户注册</w:t>
            </w:r>
          </w:p>
        </w:tc>
        <w:tc>
          <w:tcPr>
            <w:tcW w:w="979" w:type="dxa"/>
          </w:tcPr>
          <w:p w14:paraId="4B5D14E0" w14:textId="77777777" w:rsidR="000C17C6" w:rsidRDefault="000C17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14:paraId="4CF6A65F" w14:textId="77777777" w:rsidR="000C17C6" w:rsidRDefault="000C17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2" w:type="dxa"/>
          </w:tcPr>
          <w:p w14:paraId="2D5971EA" w14:textId="77777777" w:rsidR="000C17C6" w:rsidRDefault="000C17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5B73EAF5" w14:textId="77777777" w:rsidR="000C17C6" w:rsidRDefault="000C17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0909A7C0" w14:textId="77777777" w:rsidR="000C17C6" w:rsidRPr="00BF11EB" w:rsidRDefault="000C17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0C17C6" w14:paraId="2D3563B1" w14:textId="77777777" w:rsidTr="00BF6954">
        <w:tc>
          <w:tcPr>
            <w:tcW w:w="993" w:type="dxa"/>
            <w:vMerge/>
          </w:tcPr>
          <w:p w14:paraId="75A7B7F6" w14:textId="77777777" w:rsidR="000C17C6" w:rsidRPr="00BF6954" w:rsidRDefault="000C17C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14:paraId="3E494264" w14:textId="77777777" w:rsidR="000C17C6" w:rsidRDefault="000C17C6" w:rsidP="006C684A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用户禁用</w:t>
            </w:r>
          </w:p>
        </w:tc>
        <w:tc>
          <w:tcPr>
            <w:tcW w:w="979" w:type="dxa"/>
          </w:tcPr>
          <w:p w14:paraId="1B84D112" w14:textId="77777777" w:rsidR="000C17C6" w:rsidRDefault="000C17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515551BE" w14:textId="77777777" w:rsidR="000C17C6" w:rsidRDefault="000C17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2" w:type="dxa"/>
          </w:tcPr>
          <w:p w14:paraId="512DB453" w14:textId="77777777" w:rsidR="000C17C6" w:rsidRDefault="000C17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616BA6DF" w14:textId="77777777" w:rsidR="000C17C6" w:rsidRDefault="000C17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9EDA73A" w14:textId="77777777" w:rsidR="000C17C6" w:rsidRPr="00BF11EB" w:rsidRDefault="000C17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0C17C6" w14:paraId="03A39A19" w14:textId="77777777" w:rsidTr="00BF6954">
        <w:tc>
          <w:tcPr>
            <w:tcW w:w="993" w:type="dxa"/>
            <w:vMerge/>
          </w:tcPr>
          <w:p w14:paraId="743E4E72" w14:textId="77777777" w:rsidR="000C17C6" w:rsidRPr="00BF6954" w:rsidRDefault="000C17C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14:paraId="155460C1" w14:textId="77777777" w:rsidR="000C17C6" w:rsidRDefault="000C17C6" w:rsidP="006C684A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用户修改信息</w:t>
            </w:r>
          </w:p>
        </w:tc>
        <w:tc>
          <w:tcPr>
            <w:tcW w:w="979" w:type="dxa"/>
          </w:tcPr>
          <w:p w14:paraId="611090F8" w14:textId="77777777" w:rsidR="000C17C6" w:rsidRDefault="000C17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53967786" w14:textId="77777777" w:rsidR="000C17C6" w:rsidRDefault="000C17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2" w:type="dxa"/>
          </w:tcPr>
          <w:p w14:paraId="4E742C11" w14:textId="77777777" w:rsidR="000C17C6" w:rsidRDefault="000C17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59CB6097" w14:textId="77777777" w:rsidR="000C17C6" w:rsidRDefault="000C17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6A456794" w14:textId="77777777" w:rsidR="000C17C6" w:rsidRPr="00BF11EB" w:rsidRDefault="000C17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0C17C6" w14:paraId="64A8AF5C" w14:textId="77777777" w:rsidTr="00BF6954">
        <w:tc>
          <w:tcPr>
            <w:tcW w:w="993" w:type="dxa"/>
            <w:vMerge/>
          </w:tcPr>
          <w:p w14:paraId="365B51D4" w14:textId="77777777" w:rsidR="000C17C6" w:rsidRPr="00BF6954" w:rsidRDefault="000C17C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85EF3F3" w14:textId="0303BA09" w:rsidR="000C17C6" w:rsidRPr="00BF6954" w:rsidRDefault="000C17C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f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fmpeg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工具类</w:t>
            </w:r>
          </w:p>
        </w:tc>
        <w:tc>
          <w:tcPr>
            <w:tcW w:w="979" w:type="dxa"/>
          </w:tcPr>
          <w:p w14:paraId="1DC1AB7D" w14:textId="77777777" w:rsidR="000C17C6" w:rsidRPr="00BF11EB" w:rsidRDefault="000C17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7</w:t>
            </w:r>
          </w:p>
        </w:tc>
        <w:tc>
          <w:tcPr>
            <w:tcW w:w="1116" w:type="dxa"/>
          </w:tcPr>
          <w:p w14:paraId="29DC97B4" w14:textId="77777777" w:rsidR="000C17C6" w:rsidRPr="00BF11EB" w:rsidRDefault="000C17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2" w:type="dxa"/>
          </w:tcPr>
          <w:p w14:paraId="0EB49E33" w14:textId="77777777" w:rsidR="000C17C6" w:rsidRPr="00BF11EB" w:rsidRDefault="000C17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4225BAC8" w14:textId="77777777" w:rsidR="000C17C6" w:rsidRPr="00BF11EB" w:rsidRDefault="000C17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3C7B6399" w14:textId="77777777" w:rsidR="000C17C6" w:rsidRPr="00BF11EB" w:rsidRDefault="000C17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0C17C6" w14:paraId="4371390F" w14:textId="77777777" w:rsidTr="00BF6954">
        <w:tc>
          <w:tcPr>
            <w:tcW w:w="993" w:type="dxa"/>
            <w:vMerge/>
          </w:tcPr>
          <w:p w14:paraId="365C40E7" w14:textId="77777777" w:rsidR="000C17C6" w:rsidRPr="00BF6954" w:rsidRDefault="000C17C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C32A7A7" w14:textId="77777777" w:rsidR="000C17C6" w:rsidRPr="00BF6954" w:rsidRDefault="000C17C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分词工具</w:t>
            </w:r>
          </w:p>
        </w:tc>
        <w:tc>
          <w:tcPr>
            <w:tcW w:w="979" w:type="dxa"/>
          </w:tcPr>
          <w:p w14:paraId="0E565AF5" w14:textId="77777777" w:rsidR="000C17C6" w:rsidRDefault="000C17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21EC1FB4" w14:textId="77777777" w:rsidR="000C17C6" w:rsidRDefault="000C17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2" w:type="dxa"/>
          </w:tcPr>
          <w:p w14:paraId="7A8906CB" w14:textId="77777777" w:rsidR="000C17C6" w:rsidRDefault="000C17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5D681BE" w14:textId="77777777" w:rsidR="000C17C6" w:rsidRDefault="000C17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413C5AB9" w14:textId="77777777" w:rsidR="000C17C6" w:rsidRPr="00BF11EB" w:rsidRDefault="000C17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0C17C6" w14:paraId="25A5B152" w14:textId="77777777" w:rsidTr="00BF6954">
        <w:tc>
          <w:tcPr>
            <w:tcW w:w="993" w:type="dxa"/>
            <w:vMerge/>
          </w:tcPr>
          <w:p w14:paraId="69A6C3B9" w14:textId="77777777" w:rsidR="000C17C6" w:rsidRPr="00BF6954" w:rsidRDefault="000C17C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DAF70CA" w14:textId="77777777" w:rsidR="000C17C6" w:rsidRPr="00BF6954" w:rsidRDefault="000C17C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时间工具</w:t>
            </w:r>
          </w:p>
        </w:tc>
        <w:tc>
          <w:tcPr>
            <w:tcW w:w="979" w:type="dxa"/>
          </w:tcPr>
          <w:p w14:paraId="0E86D465" w14:textId="77777777" w:rsidR="000C17C6" w:rsidRDefault="000C17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658EE674" w14:textId="77777777" w:rsidR="000C17C6" w:rsidRDefault="000C17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2" w:type="dxa"/>
          </w:tcPr>
          <w:p w14:paraId="362BE016" w14:textId="77777777" w:rsidR="000C17C6" w:rsidRDefault="000C17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4C406DB4" w14:textId="77777777" w:rsidR="000C17C6" w:rsidRDefault="000C17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5EBD77B1" w14:textId="77777777" w:rsidR="000C17C6" w:rsidRPr="00BF11EB" w:rsidRDefault="000C17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0C17C6" w14:paraId="29923E02" w14:textId="77777777" w:rsidTr="00BF6954">
        <w:tc>
          <w:tcPr>
            <w:tcW w:w="993" w:type="dxa"/>
            <w:vMerge/>
          </w:tcPr>
          <w:p w14:paraId="60905F78" w14:textId="77777777" w:rsidR="000C17C6" w:rsidRPr="00BF6954" w:rsidRDefault="000C17C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1DAB5FC7" w14:textId="77777777" w:rsidR="000C17C6" w:rsidRPr="00BF6954" w:rsidRDefault="000C17C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音效识别</w:t>
            </w:r>
          </w:p>
        </w:tc>
        <w:tc>
          <w:tcPr>
            <w:tcW w:w="979" w:type="dxa"/>
          </w:tcPr>
          <w:p w14:paraId="52861F52" w14:textId="77777777" w:rsidR="000C17C6" w:rsidRDefault="000C17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</w:p>
        </w:tc>
        <w:tc>
          <w:tcPr>
            <w:tcW w:w="1116" w:type="dxa"/>
          </w:tcPr>
          <w:p w14:paraId="7E6C784F" w14:textId="77777777" w:rsidR="000C17C6" w:rsidRDefault="000C17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2" w:type="dxa"/>
          </w:tcPr>
          <w:p w14:paraId="225061A4" w14:textId="77777777" w:rsidR="000C17C6" w:rsidRDefault="000C17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00BE9CA2" w14:textId="77777777" w:rsidR="000C17C6" w:rsidRDefault="000C17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4.2%</w:t>
            </w:r>
          </w:p>
        </w:tc>
        <w:tc>
          <w:tcPr>
            <w:tcW w:w="1116" w:type="dxa"/>
          </w:tcPr>
          <w:p w14:paraId="2B8BB457" w14:textId="77777777" w:rsidR="000C17C6" w:rsidRPr="00BF11EB" w:rsidRDefault="000C17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0C17C6" w14:paraId="0C5419BF" w14:textId="77777777" w:rsidTr="00BF6954">
        <w:tc>
          <w:tcPr>
            <w:tcW w:w="993" w:type="dxa"/>
            <w:vMerge/>
          </w:tcPr>
          <w:p w14:paraId="6A618DE1" w14:textId="77777777" w:rsidR="000C17C6" w:rsidRPr="00BF6954" w:rsidRDefault="000C17C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B8CED4F" w14:textId="77777777" w:rsidR="000C17C6" w:rsidRDefault="000C17C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情感分析</w:t>
            </w:r>
          </w:p>
        </w:tc>
        <w:tc>
          <w:tcPr>
            <w:tcW w:w="979" w:type="dxa"/>
          </w:tcPr>
          <w:p w14:paraId="2878B589" w14:textId="77777777" w:rsidR="000C17C6" w:rsidRDefault="000C17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39D90756" w14:textId="77777777" w:rsidR="000C17C6" w:rsidRDefault="000C17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2" w:type="dxa"/>
          </w:tcPr>
          <w:p w14:paraId="55FB3B6B" w14:textId="77777777" w:rsidR="000C17C6" w:rsidRDefault="000C17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22235529" w14:textId="77777777" w:rsidR="000C17C6" w:rsidRDefault="000C17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4086BED7" w14:textId="77777777" w:rsidR="000C17C6" w:rsidRPr="00BF11EB" w:rsidRDefault="000C17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0C17C6" w14:paraId="0CF98EC5" w14:textId="77777777" w:rsidTr="00BF6954">
        <w:tc>
          <w:tcPr>
            <w:tcW w:w="993" w:type="dxa"/>
            <w:vMerge/>
          </w:tcPr>
          <w:p w14:paraId="116C6D7C" w14:textId="77777777" w:rsidR="000C17C6" w:rsidRPr="00BF6954" w:rsidRDefault="000C17C6" w:rsidP="000C17C6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7B0F143" w14:textId="487501A1" w:rsidR="000C17C6" w:rsidRDefault="000C17C6" w:rsidP="000C17C6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文件删除</w:t>
            </w:r>
          </w:p>
        </w:tc>
        <w:tc>
          <w:tcPr>
            <w:tcW w:w="979" w:type="dxa"/>
          </w:tcPr>
          <w:p w14:paraId="2A244832" w14:textId="77115C46" w:rsidR="000C17C6" w:rsidRDefault="000C17C6" w:rsidP="000C17C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4CF26A20" w14:textId="5FCBC8FA" w:rsidR="000C17C6" w:rsidRDefault="000C17C6" w:rsidP="000C17C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2" w:type="dxa"/>
          </w:tcPr>
          <w:p w14:paraId="0ADE1DCD" w14:textId="598D13AE" w:rsidR="000C17C6" w:rsidRDefault="000C17C6" w:rsidP="000C17C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062A0297" w14:textId="66B25FC9" w:rsidR="000C17C6" w:rsidRDefault="000C17C6" w:rsidP="000C17C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14B2086A" w14:textId="77777777" w:rsidR="000C17C6" w:rsidRPr="00BF11EB" w:rsidRDefault="000C17C6" w:rsidP="000C17C6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0C17C6" w14:paraId="3B24B29F" w14:textId="77777777" w:rsidTr="00BF6954">
        <w:tc>
          <w:tcPr>
            <w:tcW w:w="993" w:type="dxa"/>
            <w:vMerge/>
          </w:tcPr>
          <w:p w14:paraId="5CE6E140" w14:textId="77777777" w:rsidR="000C17C6" w:rsidRPr="00BF6954" w:rsidRDefault="000C17C6" w:rsidP="000C17C6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05C2B3E" w14:textId="0F44E787" w:rsidR="000C17C6" w:rsidRDefault="000C17C6" w:rsidP="000C17C6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推荐算法</w:t>
            </w:r>
          </w:p>
        </w:tc>
        <w:tc>
          <w:tcPr>
            <w:tcW w:w="979" w:type="dxa"/>
          </w:tcPr>
          <w:p w14:paraId="0AF3BEF2" w14:textId="0CF5E1AA" w:rsidR="000C17C6" w:rsidRDefault="000C17C6" w:rsidP="000C17C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14:paraId="43F10016" w14:textId="38C3AF54" w:rsidR="000C17C6" w:rsidRDefault="000C17C6" w:rsidP="000C17C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2" w:type="dxa"/>
          </w:tcPr>
          <w:p w14:paraId="0F9D3259" w14:textId="52AD644D" w:rsidR="000C17C6" w:rsidRDefault="000C17C6" w:rsidP="000C17C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1CA13875" w14:textId="1CFBDDDB" w:rsidR="000C17C6" w:rsidRDefault="000C17C6" w:rsidP="000C17C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6FFF95DA" w14:textId="77777777" w:rsidR="000C17C6" w:rsidRPr="00BF11EB" w:rsidRDefault="000C17C6" w:rsidP="000C17C6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0C17C6" w14:paraId="20004AA7" w14:textId="77777777" w:rsidTr="00BF6954">
        <w:tc>
          <w:tcPr>
            <w:tcW w:w="993" w:type="dxa"/>
            <w:vMerge/>
          </w:tcPr>
          <w:p w14:paraId="64D6818F" w14:textId="77777777" w:rsidR="000C17C6" w:rsidRPr="00BF6954" w:rsidRDefault="000C17C6" w:rsidP="000C17C6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143548FB" w14:textId="78FEF2C2" w:rsidR="000C17C6" w:rsidRDefault="00D90DB1" w:rsidP="000C17C6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推荐系统</w:t>
            </w:r>
          </w:p>
        </w:tc>
        <w:tc>
          <w:tcPr>
            <w:tcW w:w="979" w:type="dxa"/>
          </w:tcPr>
          <w:p w14:paraId="5B3D8C97" w14:textId="67B3F1F6" w:rsidR="000C17C6" w:rsidRDefault="00D90DB1" w:rsidP="000C17C6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14:paraId="63475AAA" w14:textId="7D56635F" w:rsidR="000C17C6" w:rsidRDefault="00D90DB1" w:rsidP="000C17C6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2" w:type="dxa"/>
          </w:tcPr>
          <w:p w14:paraId="436E157B" w14:textId="762F4120" w:rsidR="000C17C6" w:rsidRDefault="00D90DB1" w:rsidP="000C17C6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13AF4D6" w14:textId="0DE24E28" w:rsidR="000C17C6" w:rsidRDefault="00D90DB1" w:rsidP="000C17C6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DCF97D2" w14:textId="77777777" w:rsidR="000C17C6" w:rsidRPr="00BF11EB" w:rsidRDefault="000C17C6" w:rsidP="000C17C6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</w:tbl>
    <w:p w14:paraId="09E5634B" w14:textId="77777777"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401EEC71" w14:textId="77777777"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</w:p>
    <w:p w14:paraId="7D618DBA" w14:textId="77777777"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14:paraId="4A2C2509" w14:textId="77777777" w:rsidTr="007614BC">
        <w:tc>
          <w:tcPr>
            <w:tcW w:w="1596" w:type="dxa"/>
            <w:shd w:val="clear" w:color="auto" w:fill="E7E6E6" w:themeFill="background2"/>
          </w:tcPr>
          <w:p w14:paraId="2287213E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351306FD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35FFEBFB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360CCE62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2456430B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1C56D4BD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14:paraId="79759EDF" w14:textId="77777777" w:rsidTr="007614BC">
        <w:tc>
          <w:tcPr>
            <w:tcW w:w="1596" w:type="dxa"/>
          </w:tcPr>
          <w:p w14:paraId="1A95A3F6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79BFD819" w14:textId="77777777" w:rsidR="00B90DCB" w:rsidRPr="007F35AF" w:rsidRDefault="00642AD8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4FD23F14" w14:textId="77777777" w:rsidR="00B90DCB" w:rsidRPr="007F35AF" w:rsidRDefault="00642AD8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4FCAAFD1" w14:textId="77777777" w:rsidR="00B90DCB" w:rsidRPr="007F35AF" w:rsidRDefault="000935E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 w14:paraId="2DC7BEB1" w14:textId="77777777" w:rsidR="00B90DCB" w:rsidRPr="007F35AF" w:rsidRDefault="00642AD8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62EB5701" w14:textId="77777777" w:rsidR="00B90DCB" w:rsidRPr="007F35AF" w:rsidRDefault="000935E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1</w:t>
            </w:r>
          </w:p>
        </w:tc>
      </w:tr>
      <w:tr w:rsidR="00B90DCB" w14:paraId="3679F137" w14:textId="77777777" w:rsidTr="007614BC">
        <w:tc>
          <w:tcPr>
            <w:tcW w:w="1596" w:type="dxa"/>
          </w:tcPr>
          <w:p w14:paraId="305CC53A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7207116B" w14:textId="77777777" w:rsidR="00B90DCB" w:rsidRPr="007F35AF" w:rsidRDefault="00642AD8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14341D6D" w14:textId="77777777" w:rsidR="00B90DCB" w:rsidRPr="007F35AF" w:rsidRDefault="00642AD8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2E599346" w14:textId="77777777" w:rsidR="00B90DCB" w:rsidRPr="007F35AF" w:rsidRDefault="000935E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100%</w:t>
            </w:r>
          </w:p>
        </w:tc>
        <w:tc>
          <w:tcPr>
            <w:tcW w:w="1439" w:type="dxa"/>
          </w:tcPr>
          <w:p w14:paraId="3D73B281" w14:textId="77777777" w:rsidR="00B90DCB" w:rsidRPr="007F35AF" w:rsidRDefault="00642AD8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1A93E30C" w14:textId="77777777" w:rsidR="00B90DCB" w:rsidRPr="007F35AF" w:rsidRDefault="000935E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1</w:t>
            </w:r>
          </w:p>
        </w:tc>
      </w:tr>
    </w:tbl>
    <w:p w14:paraId="7F27AB1C" w14:textId="77777777"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14:paraId="2FDC5319" w14:textId="77777777"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326CBEB9" w14:textId="77777777"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14:paraId="10DD947B" w14:textId="77777777"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</w:p>
    <w:p w14:paraId="1F95DAEC" w14:textId="77777777"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846"/>
        <w:gridCol w:w="992"/>
        <w:gridCol w:w="1418"/>
        <w:gridCol w:w="4408"/>
        <w:gridCol w:w="978"/>
      </w:tblGrid>
      <w:tr w:rsidR="004A6A88" w:rsidRPr="00790B3E" w14:paraId="2E04690A" w14:textId="77777777" w:rsidTr="003D43E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2FC57F7" w14:textId="77777777" w:rsidR="004A6A88" w:rsidRPr="007F35AF" w:rsidRDefault="004A6A88" w:rsidP="00043AD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35C77C77" w14:textId="77777777" w:rsidR="004A6A88" w:rsidRPr="007F35AF" w:rsidRDefault="004A6A88" w:rsidP="00043AD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0FEC3FC" w14:textId="77777777" w:rsidR="004A6A88" w:rsidRPr="007F35AF" w:rsidRDefault="004A6A88" w:rsidP="00043AD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08B183D3" w14:textId="77777777" w:rsidR="004A6A88" w:rsidRPr="007F35AF" w:rsidRDefault="004A6A88" w:rsidP="00043AD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D1AF0FF" w14:textId="77777777" w:rsidR="004A6A88" w:rsidRPr="007F35AF" w:rsidRDefault="004A6A88" w:rsidP="00043AD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2D9C3B15" w14:textId="77777777" w:rsidR="004A6A88" w:rsidRPr="007F35AF" w:rsidRDefault="004A6A88" w:rsidP="00043AD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5D93634D" w14:textId="77777777" w:rsidR="004A6A88" w:rsidRPr="007F35AF" w:rsidRDefault="004A6A88" w:rsidP="00043AD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A557688" w14:textId="77777777" w:rsidR="004A6A88" w:rsidRPr="007F35AF" w:rsidRDefault="004A6A88" w:rsidP="00043AD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3BB13F62" w14:textId="77777777" w:rsidR="004A6A88" w:rsidRDefault="004A6A88" w:rsidP="00043AD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19D975BC" w14:textId="77777777" w:rsidR="004A6A88" w:rsidRPr="007F35AF" w:rsidRDefault="004A6A88" w:rsidP="00043AD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6866CB0" w14:textId="77777777" w:rsidR="004A6A88" w:rsidRPr="007F35AF" w:rsidRDefault="004A6A88" w:rsidP="00043AD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4A6A88" w14:paraId="4EB60842" w14:textId="77777777" w:rsidTr="003D43E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3E7AF2" w14:textId="77777777" w:rsidR="009C7261" w:rsidRPr="004A6A88" w:rsidRDefault="004A6A8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Cs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Cs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FF9FB5" w14:textId="77777777" w:rsidR="004A6A88" w:rsidRPr="004A6A88" w:rsidRDefault="004A6A88" w:rsidP="004A6A8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Cs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Cs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bCs/>
                <w:snapToGrid/>
                <w:color w:val="000000"/>
                <w:sz w:val="21"/>
                <w:szCs w:val="21"/>
              </w:rPr>
              <w:t>-001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9EBE17" w14:textId="77777777" w:rsidR="009C7261" w:rsidRPr="004A6A88" w:rsidRDefault="004A6A88" w:rsidP="004A6A88">
            <w:pPr>
              <w:widowControl/>
              <w:snapToGrid w:val="0"/>
              <w:spacing w:line="300" w:lineRule="auto"/>
              <w:rPr>
                <w:rFonts w:ascii="Times New Roman"/>
                <w:bCs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Cs/>
                <w:snapToGrid/>
                <w:color w:val="000000"/>
                <w:sz w:val="21"/>
                <w:szCs w:val="21"/>
              </w:rPr>
              <w:t>major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F624E" w14:textId="77777777" w:rsidR="009C7261" w:rsidRPr="004A6A88" w:rsidRDefault="004A6A88" w:rsidP="003D43E1">
            <w:pPr>
              <w:widowControl/>
              <w:snapToGrid w:val="0"/>
              <w:spacing w:line="300" w:lineRule="auto"/>
              <w:rPr>
                <w:rFonts w:ascii="Times New Roman"/>
                <w:bCs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Cs/>
                <w:snapToGrid/>
                <w:color w:val="000000"/>
                <w:sz w:val="21"/>
                <w:szCs w:val="21"/>
              </w:rPr>
              <w:t>音效识别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9B1E2F" w14:textId="77777777" w:rsidR="009C7261" w:rsidRPr="004A6A88" w:rsidRDefault="004A6A8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Cs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Cs/>
                <w:snapToGrid/>
                <w:color w:val="000000"/>
                <w:sz w:val="21"/>
                <w:szCs w:val="21"/>
              </w:rPr>
              <w:t>近义词匹配不够准确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E1AE5D" w14:textId="77777777" w:rsidR="009C7261" w:rsidRPr="004A6A88" w:rsidRDefault="004A6A88" w:rsidP="003D43E1">
            <w:pPr>
              <w:widowControl/>
              <w:snapToGrid w:val="0"/>
              <w:spacing w:line="300" w:lineRule="auto"/>
              <w:rPr>
                <w:rFonts w:ascii="Times New Roman"/>
                <w:bCs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Cs/>
                <w:snapToGrid/>
                <w:color w:val="000000"/>
                <w:sz w:val="21"/>
                <w:szCs w:val="21"/>
              </w:rPr>
              <w:t>“小狗”和“狗”的</w:t>
            </w:r>
            <w:r w:rsidR="003D43E1">
              <w:rPr>
                <w:rFonts w:ascii="Times New Roman" w:hint="eastAsia"/>
                <w:bCs/>
                <w:snapToGrid/>
                <w:color w:val="000000"/>
                <w:sz w:val="21"/>
                <w:szCs w:val="21"/>
              </w:rPr>
              <w:t>词义相关度低于</w:t>
            </w:r>
            <w:r w:rsidR="003D43E1">
              <w:rPr>
                <w:rFonts w:ascii="Times New Roman" w:hint="eastAsia"/>
                <w:bCs/>
                <w:snapToGrid/>
                <w:color w:val="000000"/>
                <w:sz w:val="21"/>
                <w:szCs w:val="21"/>
              </w:rPr>
              <w:t>0</w:t>
            </w:r>
            <w:r w:rsidR="003D43E1">
              <w:rPr>
                <w:rFonts w:ascii="Times New Roman"/>
                <w:bCs/>
                <w:snapToGrid/>
                <w:color w:val="000000"/>
                <w:sz w:val="21"/>
                <w:szCs w:val="21"/>
              </w:rPr>
              <w:t>.7</w:t>
            </w:r>
            <w:r w:rsidR="003D43E1">
              <w:rPr>
                <w:rFonts w:ascii="Times New Roman" w:hint="eastAsia"/>
                <w:bCs/>
                <w:snapToGrid/>
                <w:color w:val="000000"/>
                <w:sz w:val="21"/>
                <w:szCs w:val="21"/>
              </w:rPr>
              <w:t>，无法匹配音效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EB15F4" w14:textId="77777777" w:rsidR="009C7261" w:rsidRPr="004A6A88" w:rsidRDefault="003D43E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Cs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bCs/>
                <w:snapToGrid/>
                <w:color w:val="000000"/>
                <w:sz w:val="21"/>
                <w:szCs w:val="21"/>
              </w:rPr>
              <w:t>017</w:t>
            </w:r>
          </w:p>
        </w:tc>
      </w:tr>
    </w:tbl>
    <w:p w14:paraId="3867A4EB" w14:textId="77777777"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7B2E9625" w14:textId="77777777"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14:paraId="45431449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14:paraId="396DFE53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14:paraId="4BC28CC5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019F3A83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54945801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5A0102D8" w14:textId="77777777"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</w:t>
      </w:r>
      <w:r w:rsidRPr="00790B3E">
        <w:rPr>
          <w:rFonts w:ascii="Times New Roman" w:hint="eastAsia"/>
          <w:snapToGrid/>
        </w:rPr>
        <w:lastRenderedPageBreak/>
        <w:t>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73D6EDA9" w14:textId="77777777" w:rsidR="008273F3" w:rsidRPr="00790B3E" w:rsidRDefault="008273F3" w:rsidP="008273F3">
      <w:pPr>
        <w:ind w:left="360"/>
        <w:rPr>
          <w:rFonts w:ascii="Times New Roman"/>
          <w:snapToGrid/>
        </w:rPr>
      </w:pPr>
    </w:p>
    <w:p w14:paraId="17685A64" w14:textId="77777777"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19607AAF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14:paraId="254F4293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6CB9C150" w14:textId="77777777"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2D3A17F2" w14:textId="77777777" w:rsidR="008136A6" w:rsidRPr="00A6368F" w:rsidRDefault="00D7790C" w:rsidP="008136A6">
      <w:pPr>
        <w:pStyle w:val="2"/>
        <w:rPr>
          <w:snapToGrid/>
          <w:lang w:eastAsia="en-US"/>
        </w:rPr>
      </w:pPr>
      <w:bookmarkStart w:id="13" w:name="_Toc393891311"/>
      <w:r>
        <w:rPr>
          <w:rFonts w:hint="eastAsia"/>
          <w:snapToGrid/>
          <w:lang w:eastAsia="en-US"/>
        </w:rPr>
        <w:t>非功能</w:t>
      </w:r>
      <w:r w:rsidR="00292D69"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 w14:paraId="28B55863" w14:textId="77777777"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14:paraId="286C5130" w14:textId="77777777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00C8DA7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0CA328A5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A5B07C6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41461BDC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39A79419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6CE9605E" w14:textId="77777777"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5022D575" w14:textId="77777777"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363C524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058ED58A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3A2D258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90DB1" w:rsidRPr="004A6A88" w14:paraId="6C8C1C91" w14:textId="77777777" w:rsidTr="00D90DB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D7F526" w14:textId="77777777" w:rsidR="00D90DB1" w:rsidRPr="00D90DB1" w:rsidRDefault="00D90DB1" w:rsidP="0059229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D90DB1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E47365" w14:textId="77777777" w:rsidR="00D90DB1" w:rsidRPr="00D90DB1" w:rsidRDefault="00D90DB1" w:rsidP="0059229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D90DB1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Bug</w:t>
            </w:r>
            <w:r w:rsidRPr="00D90DB1"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  <w:t>-001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2BB333" w14:textId="77777777" w:rsidR="00D90DB1" w:rsidRPr="00D90DB1" w:rsidRDefault="00D90DB1" w:rsidP="00D90DB1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D90DB1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major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66646" w14:textId="4653E6E1" w:rsidR="00D90DB1" w:rsidRPr="00D90DB1" w:rsidRDefault="00D90DB1" w:rsidP="00D90DB1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推荐算法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0E4E7E" w14:textId="3E6581DB" w:rsidR="00D90DB1" w:rsidRPr="00D90DB1" w:rsidRDefault="00D90DB1" w:rsidP="0059229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没有评估推荐结果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6010D" w14:textId="6C720423" w:rsidR="00D90DB1" w:rsidRPr="00D90DB1" w:rsidRDefault="00D90DB1" w:rsidP="00D90DB1">
            <w:pPr>
              <w:widowControl/>
              <w:snapToGrid w:val="0"/>
              <w:spacing w:line="300" w:lineRule="auto"/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推荐得到结果应从覆盖率、召回率、新颖度方面评估</w:t>
            </w:r>
            <w:bookmarkStart w:id="14" w:name="_GoBack"/>
            <w:bookmarkEnd w:id="14"/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C34DC9" w14:textId="5CBC164E" w:rsidR="00D90DB1" w:rsidRPr="00D90DB1" w:rsidRDefault="00D90DB1" w:rsidP="0059229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D90DB1"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  <w:t>0</w:t>
            </w: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30</w:t>
            </w:r>
          </w:p>
        </w:tc>
      </w:tr>
    </w:tbl>
    <w:p w14:paraId="5E736265" w14:textId="77777777" w:rsidR="00A6368F" w:rsidRDefault="00A6368F" w:rsidP="006C684A">
      <w:pPr>
        <w:spacing w:after="120"/>
        <w:rPr>
          <w:rFonts w:ascii="Times New Roman"/>
          <w:i/>
          <w:snapToGrid/>
          <w:color w:val="0000FF"/>
        </w:rPr>
      </w:pPr>
    </w:p>
    <w:p w14:paraId="0B92B33B" w14:textId="77777777"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14:paraId="15F29F8D" w14:textId="77777777" w:rsidR="00F03B5C" w:rsidRDefault="006C684A" w:rsidP="006C684A">
      <w:pPr>
        <w:ind w:left="720"/>
      </w:pPr>
      <w:r>
        <w:rPr>
          <w:rFonts w:hint="eastAsia"/>
        </w:rPr>
        <w:t>本次是</w:t>
      </w:r>
      <w:r w:rsidR="008A694A">
        <w:rPr>
          <w:rFonts w:hint="eastAsia"/>
        </w:rPr>
        <w:t>第三次迭代测试。</w:t>
      </w:r>
    </w:p>
    <w:sectPr w:rsidR="00F03B5C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55215" w14:textId="77777777" w:rsidR="008561AF" w:rsidRDefault="008561AF">
      <w:r>
        <w:separator/>
      </w:r>
    </w:p>
  </w:endnote>
  <w:endnote w:type="continuationSeparator" w:id="0">
    <w:p w14:paraId="4E7BA8C5" w14:textId="77777777" w:rsidR="008561AF" w:rsidRDefault="00856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00433B5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090B1A" w14:textId="77777777"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FBD2AB" w14:textId="77777777"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4CDA517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2E479C12" w14:textId="77777777"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F3A01" w14:textId="77777777" w:rsidR="008561AF" w:rsidRDefault="008561AF">
      <w:r>
        <w:separator/>
      </w:r>
    </w:p>
  </w:footnote>
  <w:footnote w:type="continuationSeparator" w:id="0">
    <w:p w14:paraId="4FC89246" w14:textId="77777777" w:rsidR="008561AF" w:rsidRDefault="008561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4CFC9" w14:textId="77777777" w:rsidR="00D67C01" w:rsidRDefault="00D67C01">
    <w:pPr>
      <w:rPr>
        <w:sz w:val="24"/>
      </w:rPr>
    </w:pPr>
  </w:p>
  <w:p w14:paraId="23A415D5" w14:textId="77777777" w:rsidR="00D67C01" w:rsidRDefault="00D67C01">
    <w:pPr>
      <w:pBdr>
        <w:top w:val="single" w:sz="6" w:space="1" w:color="auto"/>
      </w:pBdr>
      <w:rPr>
        <w:sz w:val="24"/>
      </w:rPr>
    </w:pPr>
  </w:p>
  <w:p w14:paraId="68E64E9D" w14:textId="77777777"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6662CCC0" w14:textId="77777777" w:rsidR="00D67C01" w:rsidRDefault="00D67C01">
    <w:pPr>
      <w:pBdr>
        <w:bottom w:val="single" w:sz="6" w:space="1" w:color="auto"/>
      </w:pBdr>
      <w:jc w:val="right"/>
      <w:rPr>
        <w:sz w:val="24"/>
      </w:rPr>
    </w:pPr>
  </w:p>
  <w:p w14:paraId="7755DB48" w14:textId="77777777"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54367CF3" w14:textId="77777777" w:rsidTr="00D24DCF">
      <w:tc>
        <w:tcPr>
          <w:tcW w:w="6379" w:type="dxa"/>
        </w:tcPr>
        <w:p w14:paraId="72A54941" w14:textId="77777777" w:rsidR="00D67C01" w:rsidRDefault="000935E2">
          <w:r>
            <w:rPr>
              <w:rFonts w:ascii="Times New Roman"/>
            </w:rPr>
            <w:t>“</w:t>
          </w:r>
          <w:r>
            <w:rPr>
              <w:rFonts w:ascii="Times New Roman" w:hint="eastAsia"/>
            </w:rPr>
            <w:t>悦声</w:t>
          </w:r>
          <w:r>
            <w:rPr>
              <w:rFonts w:ascii="Times New Roman"/>
            </w:rPr>
            <w:t>”</w:t>
          </w:r>
          <w:r>
            <w:rPr>
              <w:rFonts w:ascii="Times New Roman" w:hint="eastAsia"/>
            </w:rPr>
            <w:t>智能有声书</w:t>
          </w:r>
        </w:p>
      </w:tc>
      <w:tc>
        <w:tcPr>
          <w:tcW w:w="3179" w:type="dxa"/>
        </w:tcPr>
        <w:p w14:paraId="49F84331" w14:textId="77777777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</w:t>
          </w:r>
          <w:r w:rsidR="000935E2">
            <w:rPr>
              <w:rFonts w:ascii="Times New Roman"/>
            </w:rPr>
            <w:t>3</w:t>
          </w:r>
          <w:r>
            <w:rPr>
              <w:rFonts w:ascii="Times New Roman"/>
            </w:rPr>
            <w:t>.0&gt;</w:t>
          </w:r>
        </w:p>
      </w:tc>
    </w:tr>
    <w:tr w:rsidR="00D67C01" w14:paraId="62A9272B" w14:textId="77777777" w:rsidTr="00D24DCF">
      <w:tc>
        <w:tcPr>
          <w:tcW w:w="6379" w:type="dxa"/>
        </w:tcPr>
        <w:p w14:paraId="4964616D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2AFA62B3" w14:textId="77777777"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 w:rsidR="000935E2">
            <w:rPr>
              <w:rFonts w:ascii="Times New Roman"/>
              <w:noProof/>
            </w:rPr>
            <w:t>31</w:t>
          </w:r>
          <w:r>
            <w:rPr>
              <w:rFonts w:ascii="Times New Roman"/>
              <w:noProof/>
            </w:rPr>
            <w:t>/</w:t>
          </w:r>
          <w:r w:rsidR="000935E2">
            <w:rPr>
              <w:rFonts w:ascii="Times New Roman"/>
              <w:noProof/>
            </w:rPr>
            <w:t>07</w:t>
          </w:r>
          <w:r>
            <w:rPr>
              <w:rFonts w:ascii="Times New Roman"/>
              <w:noProof/>
            </w:rPr>
            <w:t>/</w:t>
          </w:r>
          <w:r w:rsidR="000935E2">
            <w:rPr>
              <w:rFonts w:ascii="Times New Roman"/>
              <w:noProof/>
            </w:rPr>
            <w:t>2019</w:t>
          </w:r>
        </w:p>
      </w:tc>
    </w:tr>
    <w:tr w:rsidR="00D24DCF" w14:paraId="45581F6E" w14:textId="77777777" w:rsidTr="00D24DCF">
      <w:tc>
        <w:tcPr>
          <w:tcW w:w="9558" w:type="dxa"/>
          <w:gridSpan w:val="2"/>
        </w:tcPr>
        <w:p w14:paraId="0E509B07" w14:textId="77777777" w:rsidR="000935E2" w:rsidRDefault="000935E2" w:rsidP="00320074">
          <w:pPr>
            <w:rPr>
              <w:rFonts w:ascii="Times New Roman"/>
            </w:rPr>
          </w:pPr>
          <w:r>
            <w:rPr>
              <w:rFonts w:ascii="Times New Roman"/>
            </w:rPr>
            <w:t>Y</w:t>
          </w:r>
          <w:r>
            <w:rPr>
              <w:rFonts w:ascii="Times New Roman" w:hint="eastAsia"/>
            </w:rPr>
            <w:t>uesheng</w:t>
          </w:r>
          <w:r>
            <w:rPr>
              <w:rFonts w:ascii="Times New Roman"/>
            </w:rPr>
            <w:t>-002</w:t>
          </w:r>
        </w:p>
      </w:tc>
    </w:tr>
  </w:tbl>
  <w:p w14:paraId="60BA882A" w14:textId="77777777"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935E2"/>
    <w:rsid w:val="000B2529"/>
    <w:rsid w:val="000C17C6"/>
    <w:rsid w:val="000F1651"/>
    <w:rsid w:val="000F7F79"/>
    <w:rsid w:val="001260D9"/>
    <w:rsid w:val="00131345"/>
    <w:rsid w:val="0014497D"/>
    <w:rsid w:val="00150CCE"/>
    <w:rsid w:val="0016113A"/>
    <w:rsid w:val="00162D65"/>
    <w:rsid w:val="00190CF2"/>
    <w:rsid w:val="001B5163"/>
    <w:rsid w:val="001F2D91"/>
    <w:rsid w:val="002657B4"/>
    <w:rsid w:val="002866D0"/>
    <w:rsid w:val="00292D69"/>
    <w:rsid w:val="002D4421"/>
    <w:rsid w:val="002E71CC"/>
    <w:rsid w:val="0030153D"/>
    <w:rsid w:val="00307DC6"/>
    <w:rsid w:val="00320074"/>
    <w:rsid w:val="0035274A"/>
    <w:rsid w:val="003A09BF"/>
    <w:rsid w:val="003A5F4A"/>
    <w:rsid w:val="003B6ADF"/>
    <w:rsid w:val="003D43E1"/>
    <w:rsid w:val="003D7AB8"/>
    <w:rsid w:val="003E7102"/>
    <w:rsid w:val="003F4A24"/>
    <w:rsid w:val="004222F3"/>
    <w:rsid w:val="004A6A88"/>
    <w:rsid w:val="004B0E53"/>
    <w:rsid w:val="004D536E"/>
    <w:rsid w:val="00555086"/>
    <w:rsid w:val="00562AE3"/>
    <w:rsid w:val="005D7D25"/>
    <w:rsid w:val="005E7E40"/>
    <w:rsid w:val="0060630B"/>
    <w:rsid w:val="006104D3"/>
    <w:rsid w:val="006128B3"/>
    <w:rsid w:val="00614542"/>
    <w:rsid w:val="00625BB9"/>
    <w:rsid w:val="0064030A"/>
    <w:rsid w:val="00642AD8"/>
    <w:rsid w:val="00661504"/>
    <w:rsid w:val="00676AB9"/>
    <w:rsid w:val="0068659F"/>
    <w:rsid w:val="00691C3B"/>
    <w:rsid w:val="006979EF"/>
    <w:rsid w:val="006A2737"/>
    <w:rsid w:val="006A64AF"/>
    <w:rsid w:val="006B5D54"/>
    <w:rsid w:val="006C684A"/>
    <w:rsid w:val="006E111C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12AB"/>
    <w:rsid w:val="00836E8B"/>
    <w:rsid w:val="00844740"/>
    <w:rsid w:val="008561AF"/>
    <w:rsid w:val="008A050A"/>
    <w:rsid w:val="008A657C"/>
    <w:rsid w:val="008A694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2C86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B546C"/>
    <w:rsid w:val="00CD0DF7"/>
    <w:rsid w:val="00CD68FD"/>
    <w:rsid w:val="00CF1031"/>
    <w:rsid w:val="00D24DCF"/>
    <w:rsid w:val="00D34492"/>
    <w:rsid w:val="00D36288"/>
    <w:rsid w:val="00D67C01"/>
    <w:rsid w:val="00D71D88"/>
    <w:rsid w:val="00D7790C"/>
    <w:rsid w:val="00D80D6D"/>
    <w:rsid w:val="00D90DB1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  <w:rsid w:val="00FC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5B36A3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Unresolved Mention"/>
    <w:basedOn w:val="a0"/>
    <w:uiPriority w:val="99"/>
    <w:semiHidden/>
    <w:unhideWhenUsed/>
    <w:rsid w:val="005D7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6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framework/docs/current/javadocapi/org/springframework/test/web/servlet/MockMvc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junit.org/junit5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574</TotalTime>
  <Pages>6</Pages>
  <Words>397</Words>
  <Characters>2263</Characters>
  <Application>Microsoft Office Word</Application>
  <DocSecurity>0</DocSecurity>
  <Lines>18</Lines>
  <Paragraphs>5</Paragraphs>
  <ScaleCrop>false</ScaleCrop>
  <Company>&lt;SJTU&gt;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袁 卓</cp:lastModifiedBy>
  <cp:revision>83</cp:revision>
  <dcterms:created xsi:type="dcterms:W3CDTF">2014-07-21T08:17:00Z</dcterms:created>
  <dcterms:modified xsi:type="dcterms:W3CDTF">2019-07-31T06:57:00Z</dcterms:modified>
</cp:coreProperties>
</file>