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5B0" w:rsidRPr="004C6B8A" w:rsidRDefault="00D965B0" w:rsidP="00D965B0">
      <w:pPr>
        <w:pStyle w:val="a4"/>
        <w:jc w:val="right"/>
      </w:pPr>
      <w:r w:rsidRPr="004C6B8A">
        <w:rPr>
          <w:rFonts w:ascii="Arial" w:hAnsi="Arial"/>
        </w:rPr>
        <w:t>“</w:t>
      </w:r>
      <w:r w:rsidRPr="004C6B8A">
        <w:rPr>
          <w:rFonts w:ascii="Arial" w:hAnsi="Arial" w:hint="eastAsia"/>
        </w:rPr>
        <w:t>悦声</w:t>
      </w:r>
      <w:r w:rsidRPr="004C6B8A">
        <w:rPr>
          <w:rFonts w:ascii="Arial" w:hAnsi="Arial"/>
        </w:rPr>
        <w:t>”</w:t>
      </w:r>
      <w:r w:rsidRPr="004C6B8A">
        <w:rPr>
          <w:rFonts w:ascii="Arial" w:hAnsi="Arial" w:hint="eastAsia"/>
        </w:rPr>
        <w:t>智能有声书</w:t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D965B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:rsidR="003A46E4" w:rsidRDefault="003A46E4" w:rsidP="007148A5">
      <w:pPr>
        <w:pStyle w:val="InfoBlue"/>
      </w:pPr>
    </w:p>
    <w:p w:rsidR="003A46E4" w:rsidRDefault="003A46E4" w:rsidP="007148A5">
      <w:pPr>
        <w:pStyle w:val="InfoBlue"/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D57F0C">
            <w:pPr>
              <w:pStyle w:val="Tabletext"/>
            </w:pPr>
            <w:r>
              <w:rPr>
                <w:rFonts w:ascii="Times New Roman"/>
              </w:rPr>
              <w:t>8</w:t>
            </w:r>
            <w:r>
              <w:rPr>
                <w:rFonts w:ascii="Times New Roman" w:hint="eastAsia"/>
              </w:rPr>
              <w:t>/</w:t>
            </w:r>
            <w:r>
              <w:rPr>
                <w:rFonts w:ascii="Times New Roman"/>
              </w:rPr>
              <w:t>7/2019</w:t>
            </w:r>
          </w:p>
        </w:tc>
        <w:tc>
          <w:tcPr>
            <w:tcW w:w="1152" w:type="dxa"/>
          </w:tcPr>
          <w:p w:rsidR="003A46E4" w:rsidRDefault="00D57F0C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3A46E4" w:rsidRDefault="00D57F0C">
            <w:pPr>
              <w:pStyle w:val="Tabletext"/>
            </w:pPr>
            <w:r>
              <w:rPr>
                <w:rFonts w:hint="eastAsia"/>
              </w:rPr>
              <w:t>第一次迭代</w:t>
            </w:r>
          </w:p>
        </w:tc>
        <w:tc>
          <w:tcPr>
            <w:tcW w:w="2304" w:type="dxa"/>
          </w:tcPr>
          <w:p w:rsidR="003A46E4" w:rsidRDefault="00D57F0C">
            <w:pPr>
              <w:pStyle w:val="Tabletext"/>
            </w:pPr>
            <w:r>
              <w:rPr>
                <w:rFonts w:ascii="Times New Roman" w:hint="eastAsia"/>
              </w:rPr>
              <w:t>马包威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D965B0">
        <w:rPr>
          <w:noProof/>
        </w:rPr>
        <w:t>2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D965B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D965B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D965B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D965B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D965B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D965B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D965B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D965B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D965B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D965B0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D965B0">
        <w:rPr>
          <w:noProof/>
        </w:rPr>
        <w:t>2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D965B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7148A5" w:rsidRPr="007148A5" w:rsidRDefault="003A46E4" w:rsidP="007148A5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7148A5" w:rsidRDefault="007148A5" w:rsidP="007148A5">
      <w:r>
        <w:tab/>
      </w: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《“悦声”智能有声书软件需求规约》（马包威、周雪振、袁卓、王绍宇）</w:t>
      </w:r>
    </w:p>
    <w:p w:rsidR="007148A5" w:rsidRPr="007148A5" w:rsidRDefault="007148A5" w:rsidP="007148A5">
      <w:r>
        <w:tab/>
      </w:r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 xml:space="preserve">《软件工程原理》（沈备军，陈昊鹏，陈雨亭）高等教育出版社 </w:t>
      </w:r>
      <w:r>
        <w:t xml:space="preserve">2013.2 </w:t>
      </w:r>
      <w:r>
        <w:rPr>
          <w:rFonts w:hint="eastAsia"/>
        </w:rPr>
        <w:t>第一版</w:t>
      </w: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3A46E4" w:rsidRDefault="003E4DFC">
      <w:r>
        <w:rPr>
          <w:iCs/>
          <w:noProof/>
        </w:rPr>
        <w:drawing>
          <wp:inline distT="0" distB="0" distL="0" distR="0" wp14:anchorId="4316C609" wp14:editId="5BB82980">
            <wp:extent cx="5618602" cy="548534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BC62CD98634A194A3BE8370A57951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357" cy="54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lastRenderedPageBreak/>
        <w:t>逻辑视图</w:t>
      </w:r>
      <w:bookmarkEnd w:id="4"/>
    </w:p>
    <w:p w:rsidR="003A46E4" w:rsidRDefault="003A46E4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772328" w:rsidRPr="00772328" w:rsidRDefault="00772328" w:rsidP="00772328">
      <w:r w:rsidRPr="00772328">
        <w:rPr>
          <w:noProof/>
        </w:rPr>
        <w:drawing>
          <wp:inline distT="0" distB="0" distL="0" distR="0" wp14:anchorId="17EEE57F" wp14:editId="31AB2237">
            <wp:extent cx="5054600" cy="4076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3A46E4">
      <w:pPr>
        <w:pStyle w:val="2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 w:rsidR="003A46E4" w:rsidRDefault="003A46E4" w:rsidP="007148A5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:rsidR="003A46E4" w:rsidRDefault="003A46E4" w:rsidP="007148A5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3A46E4" w:rsidRDefault="003A46E4">
      <w:pPr>
        <w:pStyle w:val="1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 w:rsidR="001C1E01" w:rsidRDefault="003A46E4" w:rsidP="001C1E01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1C1E01" w:rsidRPr="001C1E01" w:rsidRDefault="001C1E01" w:rsidP="001C1E01">
      <w:pPr>
        <w:pStyle w:val="2"/>
      </w:pPr>
      <w:r>
        <w:rPr>
          <w:rFonts w:hint="eastAsia"/>
        </w:rPr>
        <w:lastRenderedPageBreak/>
        <w:t>有声书制作</w:t>
      </w:r>
    </w:p>
    <w:p w:rsidR="00280360" w:rsidRPr="00280360" w:rsidRDefault="00280360" w:rsidP="00280360">
      <w:pPr>
        <w:pStyle w:val="a9"/>
      </w:pPr>
      <w:r w:rsidRPr="00280360">
        <w:rPr>
          <w:noProof/>
        </w:rPr>
        <w:drawing>
          <wp:inline distT="0" distB="0" distL="0" distR="0" wp14:anchorId="7248CA85" wp14:editId="0CB680E3">
            <wp:extent cx="5762758" cy="5188945"/>
            <wp:effectExtent l="0" t="0" r="317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485" cy="51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8" w:name="_Toc356851233"/>
      <w:r>
        <w:rPr>
          <w:rFonts w:hint="eastAsia"/>
        </w:rPr>
        <w:t>部署视图</w:t>
      </w:r>
      <w:bookmarkEnd w:id="8"/>
    </w:p>
    <w:p w:rsidR="003A46E4" w:rsidRDefault="003A46E4" w:rsidP="007148A5">
      <w:pPr>
        <w:pStyle w:val="InfoBlue"/>
        <w:rPr>
          <w:rFonts w:ascii="Times New Roman"/>
        </w:rPr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 w:rsidR="00404C44" w:rsidRPr="00404C44" w:rsidRDefault="00404C44" w:rsidP="00404C44">
      <w:pPr>
        <w:pStyle w:val="a9"/>
      </w:pPr>
      <w:r w:rsidRPr="00404C44">
        <w:rPr>
          <w:noProof/>
        </w:rPr>
        <w:lastRenderedPageBreak/>
        <w:drawing>
          <wp:inline distT="0" distB="0" distL="0" distR="0" wp14:anchorId="1275E698" wp14:editId="3598B47F">
            <wp:extent cx="5677067" cy="40321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488" cy="404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9" w:name="_Toc356851234"/>
      <w:r>
        <w:rPr>
          <w:rFonts w:hint="eastAsia"/>
        </w:rPr>
        <w:t>实现视图</w:t>
      </w:r>
      <w:bookmarkEnd w:id="9"/>
    </w:p>
    <w:p w:rsidR="005B6870" w:rsidRDefault="005B6870" w:rsidP="005B6870">
      <w:pPr>
        <w:ind w:left="420"/>
        <w:rPr>
          <w:sz w:val="22"/>
        </w:rPr>
      </w:pPr>
      <w:r w:rsidRPr="00ED127F">
        <w:rPr>
          <w:rFonts w:hint="eastAsia"/>
          <w:sz w:val="22"/>
        </w:rPr>
        <w:t>说明：</w:t>
      </w:r>
      <w:r>
        <w:rPr>
          <w:rFonts w:hint="eastAsia"/>
          <w:sz w:val="22"/>
        </w:rPr>
        <w:t>本系统采用微服务架构</w:t>
      </w:r>
      <w:r w:rsidR="00CD2847">
        <w:rPr>
          <w:rFonts w:hint="eastAsia"/>
          <w:sz w:val="22"/>
        </w:rPr>
        <w:t>实现</w:t>
      </w:r>
      <w:r>
        <w:rPr>
          <w:rFonts w:hint="eastAsia"/>
          <w:sz w:val="22"/>
        </w:rPr>
        <w:t>：</w:t>
      </w:r>
    </w:p>
    <w:p w:rsidR="005B6870" w:rsidRDefault="005B6870" w:rsidP="005B6870">
      <w:pPr>
        <w:numPr>
          <w:ilvl w:val="0"/>
          <w:numId w:val="23"/>
        </w:numPr>
        <w:spacing w:line="240" w:lineRule="auto"/>
        <w:jc w:val="both"/>
        <w:rPr>
          <w:sz w:val="22"/>
        </w:rPr>
      </w:pPr>
      <w:r>
        <w:rPr>
          <w:rFonts w:hint="eastAsia"/>
          <w:sz w:val="22"/>
        </w:rPr>
        <w:t>持久性层：使用关系型数据库My</w:t>
      </w:r>
      <w:r>
        <w:rPr>
          <w:sz w:val="22"/>
        </w:rPr>
        <w:t>SQL</w:t>
      </w:r>
      <w:r>
        <w:rPr>
          <w:rFonts w:hint="eastAsia"/>
          <w:sz w:val="22"/>
        </w:rPr>
        <w:t>和非关系型数据库Mongo</w:t>
      </w:r>
      <w:r>
        <w:rPr>
          <w:sz w:val="22"/>
        </w:rPr>
        <w:t>DB</w:t>
      </w:r>
      <w:r>
        <w:rPr>
          <w:rFonts w:hint="eastAsia"/>
          <w:sz w:val="22"/>
        </w:rPr>
        <w:t>存储数据，建立应用系统的领域模型，实现对数据库的持久性操作。使用Hibernate对象—关系映射中间件。</w:t>
      </w:r>
    </w:p>
    <w:p w:rsidR="005B6870" w:rsidRDefault="005B6870" w:rsidP="005B6870">
      <w:pPr>
        <w:numPr>
          <w:ilvl w:val="0"/>
          <w:numId w:val="23"/>
        </w:numPr>
        <w:spacing w:line="240" w:lineRule="auto"/>
        <w:jc w:val="both"/>
        <w:rPr>
          <w:sz w:val="22"/>
        </w:rPr>
      </w:pPr>
      <w:r>
        <w:rPr>
          <w:rFonts w:hint="eastAsia"/>
          <w:sz w:val="22"/>
        </w:rPr>
        <w:t>服务层：将服务分为用户信息服务、有声书制作服务、有声书收听服务、有声书推荐服务、有声书搜索服务、有声书管理服务这几个微服务，注册到Eureka，负责执行业务逻辑以处理用户请求，并调用数据访问层提供的持久性操作。</w:t>
      </w:r>
    </w:p>
    <w:p w:rsidR="005B6870" w:rsidRDefault="005B6870" w:rsidP="005B6870">
      <w:pPr>
        <w:numPr>
          <w:ilvl w:val="0"/>
          <w:numId w:val="23"/>
        </w:numPr>
        <w:spacing w:line="240" w:lineRule="auto"/>
        <w:jc w:val="both"/>
        <w:rPr>
          <w:sz w:val="22"/>
        </w:rPr>
      </w:pPr>
      <w:r>
        <w:rPr>
          <w:rFonts w:hint="eastAsia"/>
          <w:sz w:val="22"/>
        </w:rPr>
        <w:t>表示层：负责向用户呈现界面，并接收用户请求发送给业务逻辑层。前端采用</w:t>
      </w:r>
      <w:r w:rsidR="00CD2847">
        <w:rPr>
          <w:sz w:val="22"/>
        </w:rPr>
        <w:t>R</w:t>
      </w:r>
      <w:r w:rsidR="00CD2847">
        <w:rPr>
          <w:rFonts w:hint="eastAsia"/>
          <w:sz w:val="22"/>
        </w:rPr>
        <w:t>eact</w:t>
      </w:r>
      <w:r>
        <w:rPr>
          <w:sz w:val="22"/>
        </w:rPr>
        <w:t xml:space="preserve"> </w:t>
      </w:r>
      <w:r>
        <w:rPr>
          <w:rFonts w:hint="eastAsia"/>
          <w:sz w:val="22"/>
        </w:rPr>
        <w:t>native框架实现。</w:t>
      </w:r>
    </w:p>
    <w:p w:rsidR="005B6870" w:rsidRPr="003E4DFC" w:rsidRDefault="0064163C" w:rsidP="005B6870">
      <w:pPr>
        <w:pStyle w:val="a9"/>
      </w:pPr>
      <w:r w:rsidRPr="00FC3C10">
        <w:rPr>
          <w:noProof/>
          <w:sz w:val="24"/>
        </w:rPr>
        <w:lastRenderedPageBreak/>
        <w:drawing>
          <wp:inline distT="0" distB="0" distL="0" distR="0" wp14:anchorId="7F22799E" wp14:editId="68A0A00D">
            <wp:extent cx="5276850" cy="296354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3A46E4" w:rsidRDefault="003A46E4"/>
    <w:p w:rsidR="004C554F" w:rsidRDefault="003A46E4" w:rsidP="004C554F">
      <w:pPr>
        <w:pStyle w:val="1"/>
        <w:ind w:left="360" w:hanging="360"/>
      </w:pPr>
      <w:bookmarkStart w:id="11" w:name="_Toc356851235"/>
      <w:r>
        <w:rPr>
          <w:rFonts w:hint="eastAsia"/>
        </w:rPr>
        <w:t>数据视图</w:t>
      </w:r>
      <w:bookmarkEnd w:id="11"/>
    </w:p>
    <w:p w:rsidR="004C554F" w:rsidRDefault="004C554F" w:rsidP="004C554F">
      <w:pPr>
        <w:pStyle w:val="2"/>
      </w:pPr>
      <w:r>
        <w:rPr>
          <w:rFonts w:hint="eastAsia"/>
        </w:rPr>
        <w:t>数据库设计物理模型（C</w:t>
      </w:r>
      <w:r>
        <w:t>DM</w:t>
      </w:r>
      <w:r>
        <w:rPr>
          <w:rFonts w:hint="eastAsia"/>
        </w:rPr>
        <w:t>）</w:t>
      </w:r>
    </w:p>
    <w:p w:rsidR="004C554F" w:rsidRPr="004C554F" w:rsidRDefault="004C554F" w:rsidP="004C554F"/>
    <w:p w:rsidR="002B34A5" w:rsidRDefault="004C554F" w:rsidP="002B34A5">
      <w:pPr>
        <w:pStyle w:val="a9"/>
      </w:pPr>
      <w:r w:rsidRPr="00444429">
        <w:rPr>
          <w:noProof/>
        </w:rPr>
        <w:drawing>
          <wp:inline distT="0" distB="0" distL="0" distR="0" wp14:anchorId="5800D6C9" wp14:editId="333CD14F">
            <wp:extent cx="5942376" cy="2368627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490" cy="237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54F" w:rsidRDefault="004C554F" w:rsidP="004C554F">
      <w:pPr>
        <w:pStyle w:val="2"/>
      </w:pPr>
      <w:r>
        <w:rPr>
          <w:rFonts w:hint="eastAsia"/>
        </w:rPr>
        <w:t>数据库设计概念模型（</w:t>
      </w:r>
      <w:r>
        <w:t>PD</w:t>
      </w:r>
      <w:r>
        <w:rPr>
          <w:rFonts w:hint="eastAsia"/>
        </w:rPr>
        <w:t>M）</w:t>
      </w:r>
    </w:p>
    <w:p w:rsidR="004C554F" w:rsidRPr="004C554F" w:rsidRDefault="004C554F" w:rsidP="004C554F"/>
    <w:p w:rsidR="004C554F" w:rsidRDefault="005B69B2" w:rsidP="00814217">
      <w:pPr>
        <w:pStyle w:val="a9"/>
      </w:pPr>
      <w:r w:rsidRPr="006B2F50">
        <w:rPr>
          <w:noProof/>
        </w:rPr>
        <w:lastRenderedPageBreak/>
        <w:drawing>
          <wp:inline distT="0" distB="0" distL="0" distR="0" wp14:anchorId="40A526AD" wp14:editId="1AC991D8">
            <wp:extent cx="4175393" cy="350139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345" cy="351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A5" w:rsidRDefault="00FB1A25" w:rsidP="002B34A5">
      <w:pPr>
        <w:pStyle w:val="1"/>
        <w:ind w:left="360" w:hanging="360"/>
      </w:pPr>
      <w:bookmarkStart w:id="12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2"/>
    </w:p>
    <w:p w:rsidR="00FB1A25" w:rsidRDefault="00FB1A25" w:rsidP="007148A5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:rsidR="002B34A5" w:rsidRPr="002B34A5" w:rsidRDefault="00133347" w:rsidP="002B34A5">
      <w:pPr>
        <w:pStyle w:val="a9"/>
      </w:pPr>
      <w:r>
        <w:rPr>
          <w:rFonts w:hint="eastAsia"/>
        </w:rPr>
        <w:t>暂无</w:t>
      </w:r>
    </w:p>
    <w:sectPr w:rsidR="002B34A5" w:rsidRPr="002B34A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A01" w:rsidRDefault="00B74A01">
      <w:r>
        <w:separator/>
      </w:r>
    </w:p>
  </w:endnote>
  <w:endnote w:type="continuationSeparator" w:id="0">
    <w:p w:rsidR="00B74A01" w:rsidRDefault="00B74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D965B0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A01" w:rsidRDefault="00B74A01">
      <w:r>
        <w:separator/>
      </w:r>
    </w:p>
  </w:footnote>
  <w:footnote w:type="continuationSeparator" w:id="0">
    <w:p w:rsidR="00B74A01" w:rsidRDefault="00B74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D965B0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D57F0C" w:rsidRDefault="00D57F0C">
          <w:r>
            <w:rPr>
              <w:rFonts w:hint="eastAsia"/>
            </w:rPr>
            <w:t>“悦声”智能有声书</w:t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Version:           </w:t>
          </w:r>
          <w:r w:rsidR="00D57F0C">
            <w:rPr>
              <w:rFonts w:ascii="Times New Roman"/>
              <w:noProof/>
            </w:rPr>
            <w:t>1.0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D965B0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57F0C" w:rsidRPr="00D57F0C" w:rsidRDefault="003A46E4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D57F0C">
            <w:rPr>
              <w:rFonts w:ascii="Times New Roman"/>
              <w:noProof/>
            </w:rPr>
            <w:t>8</w:t>
          </w:r>
          <w:r w:rsidR="00D57F0C">
            <w:rPr>
              <w:rFonts w:ascii="Times New Roman" w:hint="eastAsia"/>
              <w:noProof/>
            </w:rPr>
            <w:t>/</w:t>
          </w:r>
          <w:r w:rsidR="00D57F0C">
            <w:rPr>
              <w:rFonts w:ascii="Times New Roman"/>
              <w:noProof/>
            </w:rPr>
            <w:t>7/2019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3C596B"/>
    <w:multiLevelType w:val="multilevel"/>
    <w:tmpl w:val="3346818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8A765A7"/>
    <w:multiLevelType w:val="hybridMultilevel"/>
    <w:tmpl w:val="251AB8AA"/>
    <w:lvl w:ilvl="0" w:tplc="3AE00D06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  <w:num w:numId="22">
    <w:abstractNumId w:val="1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B0"/>
    <w:rsid w:val="000335EE"/>
    <w:rsid w:val="00133347"/>
    <w:rsid w:val="00175500"/>
    <w:rsid w:val="001761BA"/>
    <w:rsid w:val="001C1E01"/>
    <w:rsid w:val="001D0182"/>
    <w:rsid w:val="00280360"/>
    <w:rsid w:val="002B34A5"/>
    <w:rsid w:val="002C7325"/>
    <w:rsid w:val="00344F78"/>
    <w:rsid w:val="003A46E4"/>
    <w:rsid w:val="003E4DFC"/>
    <w:rsid w:val="00404C44"/>
    <w:rsid w:val="0047760A"/>
    <w:rsid w:val="004C4691"/>
    <w:rsid w:val="004C554F"/>
    <w:rsid w:val="00575EF6"/>
    <w:rsid w:val="005B6870"/>
    <w:rsid w:val="005B69B2"/>
    <w:rsid w:val="0064163C"/>
    <w:rsid w:val="006B3D67"/>
    <w:rsid w:val="006E5CBC"/>
    <w:rsid w:val="007148A5"/>
    <w:rsid w:val="007446C2"/>
    <w:rsid w:val="00772328"/>
    <w:rsid w:val="00814217"/>
    <w:rsid w:val="009A3548"/>
    <w:rsid w:val="00B61B2B"/>
    <w:rsid w:val="00B74A01"/>
    <w:rsid w:val="00CC3BDD"/>
    <w:rsid w:val="00CD2847"/>
    <w:rsid w:val="00D57F0C"/>
    <w:rsid w:val="00D965B0"/>
    <w:rsid w:val="00F60776"/>
    <w:rsid w:val="00F62BCA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6A7B9B"/>
  <w15:chartTrackingRefBased/>
  <w15:docId w15:val="{CA80F96B-264B-304E-9A25-D5D2EA0B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7148A5"/>
    <w:pPr>
      <w:spacing w:after="120"/>
      <w:ind w:left="720"/>
    </w:pPr>
    <w:rPr>
      <w:iCs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More/Desktop/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38</TotalTime>
  <Pages>9</Pages>
  <Words>234</Words>
  <Characters>1338</Characters>
  <Application>Microsoft Office Word</Application>
  <DocSecurity>0</DocSecurity>
  <Lines>11</Lines>
  <Paragraphs>3</Paragraphs>
  <ScaleCrop>false</ScaleCrop>
  <Company>&lt;SJTU&gt;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Microsoft Office 用户</dc:creator>
  <cp:keywords/>
  <cp:lastModifiedBy>Microsoft Office 用户</cp:lastModifiedBy>
  <cp:revision>25</cp:revision>
  <cp:lastPrinted>1899-12-31T15:54:17Z</cp:lastPrinted>
  <dcterms:created xsi:type="dcterms:W3CDTF">2019-07-08T06:44:00Z</dcterms:created>
  <dcterms:modified xsi:type="dcterms:W3CDTF">2019-07-08T09:09:00Z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